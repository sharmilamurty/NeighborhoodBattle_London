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1BA868B" w14:textId="281DB268" w:rsidR="00D077E9" w:rsidRDefault="00267E78" w:rsidP="00D70D0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F78F3" wp14:editId="36AADBD9">
                <wp:simplePos x="0" y="0"/>
                <wp:positionH relativeFrom="column">
                  <wp:posOffset>-205105</wp:posOffset>
                </wp:positionH>
                <wp:positionV relativeFrom="page">
                  <wp:posOffset>938530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1033A4" id="Rectangle 3" o:spid="_x0000_s1026" alt="white rectangle for text on cover" style="position:absolute;margin-left:-16.15pt;margin-top:73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FH3/Q+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45"/>
      </w:tblGrid>
      <w:tr w:rsidR="00D077E9" w14:paraId="0DE09D06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BC85A89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B4A664" wp14:editId="1BEBA082">
                      <wp:extent cx="3648075" cy="163830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8075" cy="1638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6AFAED" w14:textId="6DE39AE2" w:rsidR="00692308" w:rsidRPr="008E5041" w:rsidRDefault="00692308" w:rsidP="00D077E9">
                                  <w:pPr>
                                    <w:pStyle w:val="Title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8E5041">
                                    <w:rPr>
                                      <w:sz w:val="40"/>
                                      <w:szCs w:val="40"/>
                                    </w:rPr>
                                    <w:t>Neighborhood Battle-</w:t>
                                  </w:r>
                                  <w:r w:rsidR="004324CB">
                                    <w:rPr>
                                      <w:sz w:val="40"/>
                                      <w:szCs w:val="40"/>
                                    </w:rPr>
                                    <w:t>Recommendation for Tourist.</w:t>
                                  </w:r>
                                </w:p>
                                <w:p w14:paraId="5128FF4F" w14:textId="66F51B08" w:rsidR="00692308" w:rsidRPr="00D86945" w:rsidRDefault="00692308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201</w:t>
                                  </w: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B4A6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87.25pt;height:1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" filled="f" stroked="f" strokeweight=".5pt">
                      <v:textbox>
                        <w:txbxContent>
                          <w:p w14:paraId="066AFAED" w14:textId="6DE39AE2" w:rsidR="00692308" w:rsidRPr="008E5041" w:rsidRDefault="00692308" w:rsidP="00D077E9">
                            <w:pPr>
                              <w:pStyle w:val="Title"/>
                              <w:rPr>
                                <w:sz w:val="40"/>
                                <w:szCs w:val="40"/>
                              </w:rPr>
                            </w:pPr>
                            <w:r w:rsidRPr="008E5041">
                              <w:rPr>
                                <w:sz w:val="40"/>
                                <w:szCs w:val="40"/>
                              </w:rPr>
                              <w:t>Neighborhood Battle-</w:t>
                            </w:r>
                            <w:r w:rsidR="004324CB">
                              <w:rPr>
                                <w:sz w:val="40"/>
                                <w:szCs w:val="40"/>
                              </w:rPr>
                              <w:t>Recommendation for Tourist.</w:t>
                            </w:r>
                          </w:p>
                          <w:p w14:paraId="5128FF4F" w14:textId="66F51B08" w:rsidR="00692308" w:rsidRPr="00D86945" w:rsidRDefault="00692308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201</w:t>
                            </w:r>
                            <w:r>
                              <w:t>9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0462405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8D168E1" wp14:editId="14B17082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9FA518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2BA1A0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CF4B469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4132C410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FBE1489C40094285B6AED112B92912FF"/>
              </w:placeholder>
              <w15:appearance w15:val="hidden"/>
            </w:sdtPr>
            <w:sdtEndPr/>
            <w:sdtContent>
              <w:p w14:paraId="488652F1" w14:textId="69E8FE57" w:rsidR="00D077E9" w:rsidRDefault="008E5041" w:rsidP="00D077E9">
                <w:r>
                  <w:t>August 1</w:t>
                </w:r>
                <w:r w:rsidR="00BB2803">
                  <w:t>7</w:t>
                </w:r>
              </w:p>
            </w:sdtContent>
          </w:sdt>
          <w:p w14:paraId="6428C8C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635ECF0" wp14:editId="0DCF987E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F0B1FA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BAC7E33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73722B9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A1CB6F2" w14:textId="22378BAE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E35FBA66BB5E4B5BB2F59616D15206C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8E5041">
                  <w:t>Sharmila</w:t>
                </w:r>
              </w:sdtContent>
            </w:sdt>
          </w:p>
          <w:p w14:paraId="5AA32E44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53988017" w14:textId="204F7ACD" w:rsidR="00D077E9" w:rsidRDefault="008E5041">
      <w:pPr>
        <w:spacing w:after="20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3D3F2B" wp14:editId="645D4D7D">
            <wp:simplePos x="0" y="0"/>
            <wp:positionH relativeFrom="page">
              <wp:align>left</wp:align>
            </wp:positionH>
            <wp:positionV relativeFrom="page">
              <wp:posOffset>2362200</wp:posOffset>
            </wp:positionV>
            <wp:extent cx="7760970" cy="4336441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4336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C963E9" wp14:editId="16520E3C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698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34B6C" id="Rectangle 2" o:spid="_x0000_s1026" alt="colored rectangle" style="position:absolute;margin-left:-58.8pt;margin-top:525.2pt;width:611.1pt;height:265.7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14:paraId="1C76C9E0" w14:textId="5C9CF9D5" w:rsidR="00D077E9" w:rsidRDefault="00CE4210" w:rsidP="00D077E9">
      <w:pPr>
        <w:pStyle w:val="Heading1"/>
      </w:pPr>
      <w:r>
        <w:lastRenderedPageBreak/>
        <w:t>Table Of Contents</w:t>
      </w:r>
    </w:p>
    <w:p w14:paraId="0D294FE0" w14:textId="6E0F45BD" w:rsidR="00CE4210" w:rsidRPr="00CE4210" w:rsidRDefault="00CE4210" w:rsidP="00D077E9">
      <w:pPr>
        <w:pStyle w:val="Heading1"/>
        <w:rPr>
          <w:sz w:val="28"/>
          <w:szCs w:val="28"/>
        </w:rPr>
      </w:pPr>
      <w:r w:rsidRPr="00CE4210">
        <w:rPr>
          <w:sz w:val="28"/>
          <w:szCs w:val="28"/>
        </w:rPr>
        <w:t>Title…………………………………</w:t>
      </w:r>
      <w:r>
        <w:rPr>
          <w:sz w:val="28"/>
          <w:szCs w:val="28"/>
        </w:rPr>
        <w:t>…………………………………</w:t>
      </w:r>
      <w:r w:rsidRPr="00CE4210">
        <w:rPr>
          <w:sz w:val="28"/>
          <w:szCs w:val="28"/>
        </w:rPr>
        <w:t>PageNo.</w:t>
      </w:r>
    </w:p>
    <w:p w14:paraId="790B146F" w14:textId="48E32402" w:rsidR="00CE4210" w:rsidRDefault="00D44B6A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>
        <w:rPr>
          <w:rFonts w:cstheme="majorHAnsi"/>
          <w:b w:val="0"/>
          <w:bCs/>
          <w:sz w:val="28"/>
          <w:szCs w:val="28"/>
        </w:rPr>
        <w:t>Introduction</w:t>
      </w:r>
      <w:r w:rsidR="00B4425B">
        <w:rPr>
          <w:rFonts w:cstheme="majorHAnsi"/>
          <w:b w:val="0"/>
          <w:bCs/>
          <w:sz w:val="28"/>
          <w:szCs w:val="28"/>
        </w:rPr>
        <w:t>/Business Requirement</w:t>
      </w:r>
      <w:r w:rsidR="00E51F25">
        <w:rPr>
          <w:rFonts w:cstheme="majorHAnsi"/>
          <w:b w:val="0"/>
          <w:bCs/>
          <w:sz w:val="28"/>
          <w:szCs w:val="28"/>
        </w:rPr>
        <w:t>…………..</w:t>
      </w:r>
      <w:r w:rsidR="00CE4210" w:rsidRPr="00CE4210">
        <w:rPr>
          <w:rFonts w:cstheme="majorHAnsi"/>
          <w:b w:val="0"/>
          <w:bCs/>
          <w:sz w:val="28"/>
          <w:szCs w:val="28"/>
        </w:rPr>
        <w:t>………………</w:t>
      </w:r>
      <w:r w:rsidR="00B4425B">
        <w:rPr>
          <w:rFonts w:cstheme="majorHAnsi"/>
          <w:b w:val="0"/>
          <w:bCs/>
          <w:sz w:val="28"/>
          <w:szCs w:val="28"/>
        </w:rPr>
        <w:t>...</w:t>
      </w:r>
      <w:r w:rsidR="00CE4210" w:rsidRPr="00CE4210">
        <w:rPr>
          <w:rFonts w:cstheme="majorHAnsi"/>
          <w:b w:val="0"/>
          <w:bCs/>
          <w:sz w:val="28"/>
          <w:szCs w:val="28"/>
        </w:rPr>
        <w:t>………….3</w:t>
      </w:r>
    </w:p>
    <w:p w14:paraId="4CE92C54" w14:textId="5C15A72D" w:rsidR="008225FA" w:rsidRDefault="008225FA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>
        <w:rPr>
          <w:rFonts w:cstheme="majorHAnsi"/>
          <w:b w:val="0"/>
          <w:bCs/>
          <w:sz w:val="28"/>
          <w:szCs w:val="28"/>
        </w:rPr>
        <w:t>Executive Summary………………………………………………………….3</w:t>
      </w:r>
    </w:p>
    <w:p w14:paraId="67C24989" w14:textId="3DDF9599" w:rsidR="00AB2864" w:rsidRDefault="000A420A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>
        <w:rPr>
          <w:rFonts w:cstheme="majorHAnsi"/>
          <w:b w:val="0"/>
          <w:bCs/>
          <w:sz w:val="28"/>
          <w:szCs w:val="28"/>
        </w:rPr>
        <w:t>Data……………………………………………………………………………3</w:t>
      </w:r>
    </w:p>
    <w:p w14:paraId="457AD10B" w14:textId="32A71739" w:rsidR="00501F28" w:rsidRDefault="00501F28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>
        <w:rPr>
          <w:rFonts w:cstheme="majorHAnsi"/>
          <w:b w:val="0"/>
          <w:bCs/>
          <w:sz w:val="28"/>
          <w:szCs w:val="28"/>
        </w:rPr>
        <w:t>Methodology………………………………………………………………….</w:t>
      </w:r>
      <w:r w:rsidR="003C0EEC">
        <w:rPr>
          <w:rFonts w:cstheme="majorHAnsi"/>
          <w:b w:val="0"/>
          <w:bCs/>
          <w:sz w:val="28"/>
          <w:szCs w:val="28"/>
        </w:rPr>
        <w:t>4</w:t>
      </w:r>
    </w:p>
    <w:p w14:paraId="18DD9EE7" w14:textId="4CF0CC60" w:rsidR="00EC7709" w:rsidRDefault="008225FA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>
        <w:rPr>
          <w:rFonts w:cstheme="majorHAnsi"/>
          <w:b w:val="0"/>
          <w:bCs/>
          <w:sz w:val="28"/>
          <w:szCs w:val="28"/>
        </w:rPr>
        <w:t>Result</w:t>
      </w:r>
      <w:r w:rsidR="00EC7709">
        <w:rPr>
          <w:rFonts w:cstheme="majorHAnsi"/>
          <w:b w:val="0"/>
          <w:bCs/>
          <w:sz w:val="28"/>
          <w:szCs w:val="28"/>
        </w:rPr>
        <w:t>………………………………………………………………………….</w:t>
      </w:r>
      <w:r w:rsidR="007D6570">
        <w:rPr>
          <w:rFonts w:cstheme="majorHAnsi"/>
          <w:b w:val="0"/>
          <w:bCs/>
          <w:sz w:val="28"/>
          <w:szCs w:val="28"/>
        </w:rPr>
        <w:t>8</w:t>
      </w:r>
    </w:p>
    <w:p w14:paraId="3AED75F3" w14:textId="2133C440" w:rsidR="00EC7709" w:rsidRDefault="00EC7709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>
        <w:rPr>
          <w:rFonts w:cstheme="majorHAnsi"/>
          <w:b w:val="0"/>
          <w:bCs/>
          <w:sz w:val="28"/>
          <w:szCs w:val="28"/>
        </w:rPr>
        <w:t>Discussion…………………………………………………………………….</w:t>
      </w:r>
      <w:r w:rsidR="003C0EEC">
        <w:rPr>
          <w:rFonts w:cstheme="majorHAnsi"/>
          <w:b w:val="0"/>
          <w:bCs/>
          <w:sz w:val="28"/>
          <w:szCs w:val="28"/>
        </w:rPr>
        <w:t>8</w:t>
      </w:r>
    </w:p>
    <w:p w14:paraId="558D2773" w14:textId="67C03CFB" w:rsidR="008225FA" w:rsidRDefault="008225FA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>
        <w:rPr>
          <w:rFonts w:cstheme="majorHAnsi"/>
          <w:b w:val="0"/>
          <w:bCs/>
          <w:sz w:val="28"/>
          <w:szCs w:val="28"/>
        </w:rPr>
        <w:t>Conclusion……………………………………………………………</w:t>
      </w:r>
      <w:r w:rsidR="00EC7709">
        <w:rPr>
          <w:rFonts w:cstheme="majorHAnsi"/>
          <w:b w:val="0"/>
          <w:bCs/>
          <w:sz w:val="28"/>
          <w:szCs w:val="28"/>
        </w:rPr>
        <w:t>……….</w:t>
      </w:r>
      <w:r w:rsidR="003C0EEC">
        <w:rPr>
          <w:rFonts w:cstheme="majorHAnsi"/>
          <w:b w:val="0"/>
          <w:bCs/>
          <w:sz w:val="28"/>
          <w:szCs w:val="28"/>
        </w:rPr>
        <w:t>8</w:t>
      </w:r>
    </w:p>
    <w:p w14:paraId="4BAA22DB" w14:textId="5908186E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69E0AE1" w14:textId="18142831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8569A18" w14:textId="0D6270B3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48A3EAC" w14:textId="16931671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23D0AB3E" w14:textId="17463A39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7C34683B" w14:textId="018FA33D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7E75FBC0" w14:textId="0F47F57B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6A130F2" w14:textId="00DF95C6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C8188F3" w14:textId="306F98B6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44425991" w14:textId="4072F0E5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149061DA" w14:textId="0206A7D0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4609234" w14:textId="17D5C537" w:rsidR="00AB2864" w:rsidRDefault="00AB2864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51B3E724" w14:textId="740988F3" w:rsidR="00B64746" w:rsidRDefault="00B64746" w:rsidP="00D077E9">
      <w:pPr>
        <w:pStyle w:val="Heading1"/>
        <w:rPr>
          <w:rFonts w:cstheme="majorHAnsi"/>
          <w:sz w:val="28"/>
          <w:szCs w:val="28"/>
        </w:rPr>
      </w:pPr>
      <w:r w:rsidRPr="00D42BD1">
        <w:rPr>
          <w:rFonts w:cstheme="majorHAnsi"/>
          <w:sz w:val="28"/>
          <w:szCs w:val="28"/>
        </w:rPr>
        <w:lastRenderedPageBreak/>
        <w:t>Introductio</w:t>
      </w:r>
      <w:r w:rsidR="007E3982" w:rsidRPr="00D42BD1">
        <w:rPr>
          <w:rFonts w:cstheme="majorHAnsi"/>
          <w:sz w:val="28"/>
          <w:szCs w:val="28"/>
        </w:rPr>
        <w:t>n</w:t>
      </w:r>
    </w:p>
    <w:p w14:paraId="2CD7D242" w14:textId="032EA1E7" w:rsidR="00C903C3" w:rsidRDefault="00C903C3" w:rsidP="00D077E9">
      <w:pPr>
        <w:pStyle w:val="Heading1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 xml:space="preserve">The Problem </w:t>
      </w:r>
    </w:p>
    <w:p w14:paraId="2F05DCB5" w14:textId="38674635" w:rsidR="00C903C3" w:rsidRDefault="00C903C3" w:rsidP="00D077E9">
      <w:pPr>
        <w:pStyle w:val="Heading1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sz w:val="28"/>
          <w:szCs w:val="28"/>
        </w:rPr>
        <w:tab/>
      </w:r>
      <w:r>
        <w:rPr>
          <w:rFonts w:cstheme="majorHAnsi"/>
          <w:b w:val="0"/>
          <w:bCs/>
          <w:sz w:val="24"/>
          <w:szCs w:val="24"/>
        </w:rPr>
        <w:t>As a tourist it is a big task to decide on which all places to visit in a limited amount of time when we are on a trip. It would be of a great help if we know which all places to concentrate so that the time could be efficiently utilized on a trip.</w:t>
      </w:r>
    </w:p>
    <w:p w14:paraId="6CFD20F7" w14:textId="24CE0414" w:rsidR="00C903C3" w:rsidRDefault="00C903C3" w:rsidP="00D077E9">
      <w:pPr>
        <w:pStyle w:val="Heading1"/>
        <w:rPr>
          <w:rFonts w:cstheme="majorHAnsi"/>
          <w:sz w:val="28"/>
          <w:szCs w:val="28"/>
        </w:rPr>
      </w:pPr>
      <w:r w:rsidRPr="00C903C3">
        <w:rPr>
          <w:rFonts w:cstheme="majorHAnsi"/>
          <w:sz w:val="28"/>
          <w:szCs w:val="28"/>
        </w:rPr>
        <w:t>The Background</w:t>
      </w:r>
    </w:p>
    <w:p w14:paraId="0E7F4C22" w14:textId="6AD7056A" w:rsidR="00C903C3" w:rsidRDefault="00C903C3" w:rsidP="00C903C3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The things to be considered are,</w:t>
      </w:r>
    </w:p>
    <w:p w14:paraId="28E5894F" w14:textId="1A6466E6" w:rsidR="00C903C3" w:rsidRDefault="00C903C3" w:rsidP="00C903C3">
      <w:pPr>
        <w:pStyle w:val="Heading1"/>
        <w:spacing w:before="0" w:after="0"/>
        <w:ind w:firstLine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Number of venues</w:t>
      </w:r>
    </w:p>
    <w:p w14:paraId="18CC3AFB" w14:textId="3C9EFEB7" w:rsidR="00C903C3" w:rsidRDefault="00C903C3" w:rsidP="00C903C3">
      <w:pPr>
        <w:pStyle w:val="Heading1"/>
        <w:spacing w:before="0" w:after="0"/>
        <w:ind w:left="144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By knowing the number of venues in a particular area the tourist would be able to decide which places to concentrate and how much time to spend on each venue or in a particular area on the trip</w:t>
      </w:r>
    </w:p>
    <w:p w14:paraId="6125F3FD" w14:textId="2BD413D3" w:rsidR="00C903C3" w:rsidRDefault="00C903C3" w:rsidP="00C903C3">
      <w:pPr>
        <w:pStyle w:val="Heading1"/>
        <w:spacing w:before="0" w:after="0"/>
        <w:ind w:firstLine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Category of Venues</w:t>
      </w:r>
    </w:p>
    <w:p w14:paraId="02093E9A" w14:textId="48EDE648" w:rsidR="00C903C3" w:rsidRDefault="00C903C3" w:rsidP="00C903C3">
      <w:pPr>
        <w:pStyle w:val="Heading1"/>
        <w:spacing w:before="0" w:after="0"/>
        <w:ind w:left="144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The Concentration based on the category of Venues would be helping the tourist to decide which areas to book a stay on or to spend more time in based on personal interest.</w:t>
      </w:r>
    </w:p>
    <w:p w14:paraId="45194ED4" w14:textId="5B4078AB" w:rsidR="00B40485" w:rsidRPr="00D42BD1" w:rsidRDefault="00B40485" w:rsidP="00B64746">
      <w:pPr>
        <w:pStyle w:val="Heading1"/>
        <w:spacing w:before="60"/>
        <w:rPr>
          <w:rFonts w:cstheme="majorHAnsi"/>
          <w:sz w:val="28"/>
          <w:szCs w:val="28"/>
        </w:rPr>
      </w:pPr>
      <w:r w:rsidRPr="00D42BD1">
        <w:rPr>
          <w:rFonts w:cstheme="majorHAnsi"/>
          <w:sz w:val="28"/>
          <w:szCs w:val="28"/>
        </w:rPr>
        <w:t xml:space="preserve">Executive Summary </w:t>
      </w:r>
    </w:p>
    <w:p w14:paraId="11929CAF" w14:textId="77777777" w:rsidR="00C903C3" w:rsidRDefault="00C903C3" w:rsidP="00C903C3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  <w:r w:rsidRPr="00B64746">
        <w:rPr>
          <w:rFonts w:cstheme="majorHAnsi"/>
          <w:b w:val="0"/>
          <w:bCs/>
          <w:sz w:val="24"/>
          <w:szCs w:val="24"/>
        </w:rPr>
        <w:t xml:space="preserve">The intention of this project is to </w:t>
      </w:r>
      <w:r>
        <w:rPr>
          <w:rFonts w:cstheme="majorHAnsi"/>
          <w:b w:val="0"/>
          <w:bCs/>
          <w:sz w:val="24"/>
          <w:szCs w:val="24"/>
        </w:rPr>
        <w:t xml:space="preserve">perform a neighborhood analysis on the venues of all the boroughs of London. So that recommendation can to made to tourist visiting London. </w:t>
      </w:r>
    </w:p>
    <w:p w14:paraId="409193A8" w14:textId="77777777" w:rsidR="00C903C3" w:rsidRDefault="00C903C3" w:rsidP="00C903C3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The essence of the analysis would be concentrated on suggesting a tourist which borough or area in London to concentrate on to have most fun in his/her trip.</w:t>
      </w:r>
    </w:p>
    <w:p w14:paraId="2BDA62B5" w14:textId="77777777" w:rsidR="00C903C3" w:rsidRDefault="00C903C3" w:rsidP="00C903C3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The Venues would be segregated based on the category and the borough with concentrated venues would be highlighted.</w:t>
      </w:r>
    </w:p>
    <w:p w14:paraId="703DE54D" w14:textId="77777777" w:rsidR="00C903C3" w:rsidRDefault="00C903C3" w:rsidP="00B64746">
      <w:pPr>
        <w:pStyle w:val="Heading1"/>
        <w:spacing w:before="60"/>
        <w:rPr>
          <w:rFonts w:cstheme="majorHAnsi"/>
          <w:b w:val="0"/>
          <w:bCs/>
          <w:sz w:val="24"/>
          <w:szCs w:val="24"/>
        </w:rPr>
      </w:pPr>
    </w:p>
    <w:p w14:paraId="0448F381" w14:textId="189A3DB4" w:rsidR="009A0BB7" w:rsidRPr="00B40485" w:rsidRDefault="00B40485" w:rsidP="00B64746">
      <w:pPr>
        <w:pStyle w:val="Heading1"/>
        <w:spacing w:before="6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 xml:space="preserve">If a person who </w:t>
      </w:r>
      <w:r w:rsidR="008B4937">
        <w:rPr>
          <w:rFonts w:cstheme="majorHAnsi"/>
          <w:b w:val="0"/>
          <w:bCs/>
          <w:sz w:val="24"/>
          <w:szCs w:val="24"/>
        </w:rPr>
        <w:t>have no clue about London want to have a tour, this analysis would be of great help to him/her to decide on the complete itinerary for his/her trip.</w:t>
      </w:r>
    </w:p>
    <w:p w14:paraId="2A4CE74F" w14:textId="2E50A84D" w:rsidR="00CA1F5D" w:rsidRPr="00D42BD1" w:rsidRDefault="00CA1F5D" w:rsidP="00D077E9">
      <w:pPr>
        <w:pStyle w:val="Heading1"/>
        <w:rPr>
          <w:rFonts w:cstheme="majorHAnsi"/>
          <w:sz w:val="28"/>
          <w:szCs w:val="28"/>
        </w:rPr>
      </w:pPr>
      <w:r w:rsidRPr="00D42BD1">
        <w:rPr>
          <w:rFonts w:cstheme="majorHAnsi"/>
          <w:sz w:val="28"/>
          <w:szCs w:val="28"/>
        </w:rPr>
        <w:t>Data Section</w:t>
      </w:r>
    </w:p>
    <w:p w14:paraId="1B71AF67" w14:textId="01B0F072" w:rsidR="009A0BB7" w:rsidRDefault="008B4937" w:rsidP="009A0BB7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 xml:space="preserve">The Borough details of London was acquired from </w:t>
      </w:r>
      <w:hyperlink r:id="rId9" w:history="1">
        <w:r w:rsidRPr="008B4937">
          <w:rPr>
            <w:rStyle w:val="Hyperlink"/>
            <w:rFonts w:cstheme="majorHAnsi"/>
            <w:b w:val="0"/>
            <w:bCs/>
            <w:sz w:val="24"/>
            <w:szCs w:val="24"/>
          </w:rPr>
          <w:t>here</w:t>
        </w:r>
      </w:hyperlink>
      <w:r>
        <w:rPr>
          <w:rFonts w:cstheme="majorHAnsi"/>
          <w:b w:val="0"/>
          <w:bCs/>
          <w:sz w:val="24"/>
          <w:szCs w:val="24"/>
        </w:rPr>
        <w:t>, just the list of boroughs were obtained from this table.</w:t>
      </w:r>
    </w:p>
    <w:p w14:paraId="7C04F0B8" w14:textId="3A57E781" w:rsidR="008B4937" w:rsidRDefault="008B4937" w:rsidP="009A0BB7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 xml:space="preserve">Another </w:t>
      </w:r>
      <w:r w:rsidR="00D42BD1">
        <w:rPr>
          <w:rFonts w:cstheme="majorHAnsi"/>
          <w:b w:val="0"/>
          <w:bCs/>
          <w:sz w:val="24"/>
          <w:szCs w:val="24"/>
        </w:rPr>
        <w:t>table “</w:t>
      </w:r>
      <w:r w:rsidR="00D42BD1" w:rsidRPr="00D42BD1">
        <w:rPr>
          <w:rFonts w:cstheme="majorHAnsi"/>
          <w:b w:val="0"/>
          <w:bCs/>
          <w:sz w:val="24"/>
          <w:szCs w:val="24"/>
        </w:rPr>
        <w:t>Postcode_districts.csv</w:t>
      </w:r>
      <w:r w:rsidR="00D42BD1">
        <w:rPr>
          <w:rFonts w:cstheme="majorHAnsi"/>
          <w:b w:val="0"/>
          <w:bCs/>
          <w:sz w:val="24"/>
          <w:szCs w:val="24"/>
        </w:rPr>
        <w:t>” was downloaded from London open data repository to get the London Postcode details. The fields were filtered out and only the required fields were used in the analysis.</w:t>
      </w:r>
    </w:p>
    <w:p w14:paraId="2F6FA6C4" w14:textId="7AF9BF02" w:rsidR="009A0BB7" w:rsidRDefault="009A0BB7" w:rsidP="009A0BB7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</w:p>
    <w:p w14:paraId="0BE92CCD" w14:textId="77777777" w:rsidR="001472B3" w:rsidRDefault="001472B3" w:rsidP="009A0BB7">
      <w:pPr>
        <w:pStyle w:val="Heading1"/>
        <w:spacing w:before="0" w:after="0"/>
        <w:rPr>
          <w:rFonts w:cstheme="majorHAnsi"/>
          <w:sz w:val="28"/>
          <w:szCs w:val="28"/>
        </w:rPr>
      </w:pPr>
    </w:p>
    <w:p w14:paraId="3DC7D9B4" w14:textId="77777777" w:rsidR="001472B3" w:rsidRDefault="001472B3" w:rsidP="009A0BB7">
      <w:pPr>
        <w:pStyle w:val="Heading1"/>
        <w:spacing w:before="0" w:after="0"/>
        <w:rPr>
          <w:rFonts w:cstheme="majorHAnsi"/>
          <w:sz w:val="28"/>
          <w:szCs w:val="28"/>
        </w:rPr>
      </w:pPr>
    </w:p>
    <w:p w14:paraId="537CADF2" w14:textId="77777777" w:rsidR="001472B3" w:rsidRDefault="001472B3" w:rsidP="009A0BB7">
      <w:pPr>
        <w:pStyle w:val="Heading1"/>
        <w:spacing w:before="0" w:after="0"/>
        <w:rPr>
          <w:rFonts w:cstheme="majorHAnsi"/>
          <w:sz w:val="28"/>
          <w:szCs w:val="28"/>
        </w:rPr>
      </w:pPr>
    </w:p>
    <w:p w14:paraId="7198BF88" w14:textId="77777777" w:rsidR="001472B3" w:rsidRDefault="001472B3" w:rsidP="009A0BB7">
      <w:pPr>
        <w:pStyle w:val="Heading1"/>
        <w:spacing w:before="0" w:after="0"/>
        <w:rPr>
          <w:rFonts w:cstheme="majorHAnsi"/>
          <w:sz w:val="28"/>
          <w:szCs w:val="28"/>
        </w:rPr>
      </w:pPr>
    </w:p>
    <w:p w14:paraId="5A21AB95" w14:textId="7129F494" w:rsidR="00501F28" w:rsidRPr="00D42BD1" w:rsidRDefault="00501F28" w:rsidP="009A0BB7">
      <w:pPr>
        <w:pStyle w:val="Heading1"/>
        <w:spacing w:before="0" w:after="0"/>
        <w:rPr>
          <w:rFonts w:cstheme="majorHAnsi"/>
          <w:sz w:val="28"/>
          <w:szCs w:val="28"/>
        </w:rPr>
      </w:pPr>
      <w:r w:rsidRPr="00D42BD1">
        <w:rPr>
          <w:rFonts w:cstheme="majorHAnsi"/>
          <w:sz w:val="28"/>
          <w:szCs w:val="28"/>
        </w:rPr>
        <w:lastRenderedPageBreak/>
        <w:t>Methodology</w:t>
      </w:r>
    </w:p>
    <w:p w14:paraId="3CA13265" w14:textId="0F1716B9" w:rsidR="00F51C0B" w:rsidRDefault="00F51C0B" w:rsidP="009A0BB7">
      <w:pPr>
        <w:pStyle w:val="Heading1"/>
        <w:spacing w:before="0" w:after="0"/>
        <w:rPr>
          <w:rFonts w:cstheme="majorHAnsi"/>
          <w:b w:val="0"/>
          <w:bCs/>
          <w:sz w:val="28"/>
          <w:szCs w:val="28"/>
        </w:rPr>
      </w:pPr>
    </w:p>
    <w:p w14:paraId="03CF7C5F" w14:textId="47F72C7D" w:rsidR="00F51C0B" w:rsidRDefault="00F51C0B" w:rsidP="009A0BB7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Data cleansing and Data Wranglin</w:t>
      </w:r>
      <w:r w:rsidR="00122657">
        <w:rPr>
          <w:rFonts w:cstheme="majorHAnsi"/>
          <w:b w:val="0"/>
          <w:bCs/>
          <w:sz w:val="24"/>
          <w:szCs w:val="24"/>
        </w:rPr>
        <w:t>g</w:t>
      </w:r>
    </w:p>
    <w:p w14:paraId="70729B49" w14:textId="2D90D0DF" w:rsidR="00122657" w:rsidRDefault="00D42BD1" w:rsidP="00D42BD1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Two tables has been acquired as mentioned in the Data section and from the first table only the list of boroughs were filtered out from the Wikipedia table.</w:t>
      </w:r>
    </w:p>
    <w:p w14:paraId="390C727C" w14:textId="65969A77" w:rsidR="00D42BD1" w:rsidRDefault="00D42BD1" w:rsidP="00D42BD1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The second table “</w:t>
      </w:r>
      <w:r w:rsidRPr="00D42BD1">
        <w:rPr>
          <w:rFonts w:cstheme="majorHAnsi"/>
          <w:b w:val="0"/>
          <w:bCs/>
          <w:sz w:val="24"/>
          <w:szCs w:val="24"/>
        </w:rPr>
        <w:t>Postcode_districts.csv</w:t>
      </w:r>
      <w:r>
        <w:rPr>
          <w:rFonts w:cstheme="majorHAnsi"/>
          <w:b w:val="0"/>
          <w:bCs/>
          <w:sz w:val="24"/>
          <w:szCs w:val="24"/>
        </w:rPr>
        <w:t xml:space="preserve">” has the postcode details and Latitude and Longitude details for the boroughs. </w:t>
      </w:r>
    </w:p>
    <w:p w14:paraId="5DB0BFA4" w14:textId="6B2D2963" w:rsidR="00D42BD1" w:rsidRDefault="00D42BD1" w:rsidP="00D42BD1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Postcodes relevant to the list of Boroughs from the first table are selected from the tabl</w:t>
      </w:r>
      <w:r w:rsidR="0087552B">
        <w:rPr>
          <w:rFonts w:cstheme="majorHAnsi"/>
          <w:b w:val="0"/>
          <w:bCs/>
          <w:sz w:val="24"/>
          <w:szCs w:val="24"/>
        </w:rPr>
        <w:t xml:space="preserve">e and saved into a data frame say </w:t>
      </w:r>
      <w:r w:rsidR="0087552B" w:rsidRPr="0087552B">
        <w:rPr>
          <w:rFonts w:cstheme="majorHAnsi"/>
          <w:b w:val="0"/>
          <w:bCs/>
          <w:sz w:val="24"/>
          <w:szCs w:val="24"/>
        </w:rPr>
        <w:t>LondonData</w:t>
      </w:r>
      <w:r w:rsidR="0087552B">
        <w:rPr>
          <w:rFonts w:cstheme="majorHAnsi"/>
          <w:b w:val="0"/>
          <w:bCs/>
          <w:sz w:val="24"/>
          <w:szCs w:val="24"/>
        </w:rPr>
        <w:t>.</w:t>
      </w:r>
    </w:p>
    <w:p w14:paraId="7281363F" w14:textId="4EA74818" w:rsidR="00122657" w:rsidRDefault="00D42BD1" w:rsidP="009A0BB7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 xml:space="preserve">Geographic coordinates of London were </w:t>
      </w:r>
      <w:r w:rsidR="0087552B">
        <w:rPr>
          <w:rFonts w:cstheme="majorHAnsi"/>
          <w:b w:val="0"/>
          <w:bCs/>
          <w:sz w:val="24"/>
          <w:szCs w:val="24"/>
        </w:rPr>
        <w:t>derived,</w:t>
      </w:r>
      <w:r>
        <w:rPr>
          <w:rFonts w:cstheme="majorHAnsi"/>
          <w:b w:val="0"/>
          <w:bCs/>
          <w:sz w:val="24"/>
          <w:szCs w:val="24"/>
        </w:rPr>
        <w:t xml:space="preserve"> and a map has been plotted with the postcodes and latitude and longitude details from the filtered data frame to visualize the all the relevant London borough postcodes on a map.</w:t>
      </w:r>
    </w:p>
    <w:p w14:paraId="2B74A8B5" w14:textId="77777777" w:rsidR="00D42BD1" w:rsidRDefault="00D42BD1" w:rsidP="009A0BB7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</w:p>
    <w:p w14:paraId="715CFDE0" w14:textId="3C1C728B" w:rsidR="00122657" w:rsidRDefault="00122657" w:rsidP="009A0BB7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Foursquare API</w:t>
      </w:r>
    </w:p>
    <w:p w14:paraId="2A631A0F" w14:textId="70C6EDC5" w:rsidR="00122657" w:rsidRDefault="00122657" w:rsidP="00122657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 xml:space="preserve">FourSquare API call </w:t>
      </w:r>
      <w:r w:rsidR="004C4E78">
        <w:rPr>
          <w:rFonts w:cstheme="majorHAnsi"/>
          <w:b w:val="0"/>
          <w:bCs/>
          <w:sz w:val="24"/>
          <w:szCs w:val="24"/>
        </w:rPr>
        <w:t>has been made next to get all the relevant venues for the coordinates of London city(Central London)</w:t>
      </w:r>
    </w:p>
    <w:p w14:paraId="1A9C8C1D" w14:textId="6576CD60" w:rsidR="004C4E78" w:rsidRDefault="004C4E78" w:rsidP="00122657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The foursquare API returned 100 venues</w:t>
      </w:r>
      <w:r w:rsidR="009A6869">
        <w:rPr>
          <w:rFonts w:cstheme="majorHAnsi"/>
          <w:b w:val="0"/>
          <w:bCs/>
          <w:sz w:val="24"/>
          <w:szCs w:val="24"/>
        </w:rPr>
        <w:t xml:space="preserve"> as a Data Frame “</w:t>
      </w:r>
      <w:r w:rsidR="009A6869" w:rsidRPr="009A6869">
        <w:rPr>
          <w:rFonts w:cstheme="majorHAnsi"/>
          <w:b w:val="0"/>
          <w:bCs/>
          <w:sz w:val="24"/>
          <w:szCs w:val="24"/>
        </w:rPr>
        <w:t>nearby_venues_London</w:t>
      </w:r>
      <w:r w:rsidR="009A6869">
        <w:rPr>
          <w:rFonts w:cstheme="majorHAnsi"/>
          <w:b w:val="0"/>
          <w:bCs/>
          <w:sz w:val="24"/>
          <w:szCs w:val="24"/>
        </w:rPr>
        <w:t>”</w:t>
      </w:r>
    </w:p>
    <w:p w14:paraId="4E640D70" w14:textId="6343B384" w:rsidR="004C4E78" w:rsidRDefault="004C4E78" w:rsidP="00122657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 xml:space="preserve">These venues has been segregated based on the category obtained from the foursquare API along with the key words like “Restaurants”, “Bars”, etc., to </w:t>
      </w:r>
      <w:r w:rsidR="0087552B">
        <w:rPr>
          <w:rFonts w:cstheme="majorHAnsi"/>
          <w:b w:val="0"/>
          <w:bCs/>
          <w:sz w:val="24"/>
          <w:szCs w:val="24"/>
        </w:rPr>
        <w:t>divide</w:t>
      </w:r>
      <w:r>
        <w:rPr>
          <w:rFonts w:cstheme="majorHAnsi"/>
          <w:b w:val="0"/>
          <w:bCs/>
          <w:sz w:val="24"/>
          <w:szCs w:val="24"/>
        </w:rPr>
        <w:t xml:space="preserve"> </w:t>
      </w:r>
      <w:r w:rsidR="0087552B">
        <w:rPr>
          <w:rFonts w:cstheme="majorHAnsi"/>
          <w:b w:val="0"/>
          <w:bCs/>
          <w:sz w:val="24"/>
          <w:szCs w:val="24"/>
        </w:rPr>
        <w:t>those venues</w:t>
      </w:r>
      <w:r>
        <w:rPr>
          <w:rFonts w:cstheme="majorHAnsi"/>
          <w:b w:val="0"/>
          <w:bCs/>
          <w:sz w:val="24"/>
          <w:szCs w:val="24"/>
        </w:rPr>
        <w:t xml:space="preserve"> into various groups.</w:t>
      </w:r>
    </w:p>
    <w:p w14:paraId="129D6DE4" w14:textId="77777777" w:rsidR="004C4E78" w:rsidRDefault="004C4E78" w:rsidP="00122657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</w:p>
    <w:p w14:paraId="7AAE5133" w14:textId="3885BCD5" w:rsidR="004C4E78" w:rsidRDefault="004C4E78" w:rsidP="00122657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 xml:space="preserve">The venues has been segregated into 5 different </w:t>
      </w:r>
      <w:r w:rsidR="00692308">
        <w:rPr>
          <w:rFonts w:cstheme="majorHAnsi"/>
          <w:b w:val="0"/>
          <w:bCs/>
          <w:sz w:val="24"/>
          <w:szCs w:val="24"/>
        </w:rPr>
        <w:t>categories of interest to tourist,</w:t>
      </w:r>
    </w:p>
    <w:p w14:paraId="68FA7FFD" w14:textId="04CBFF20" w:rsidR="004C4E78" w:rsidRDefault="004C4E78" w:rsidP="004C4E78">
      <w:pPr>
        <w:pStyle w:val="Heading1"/>
        <w:numPr>
          <w:ilvl w:val="0"/>
          <w:numId w:val="5"/>
        </w:numPr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Eateries</w:t>
      </w:r>
    </w:p>
    <w:p w14:paraId="21072D31" w14:textId="393993B2" w:rsidR="004C4E78" w:rsidRDefault="004C4E78" w:rsidP="004C4E78">
      <w:pPr>
        <w:pStyle w:val="Heading1"/>
        <w:numPr>
          <w:ilvl w:val="0"/>
          <w:numId w:val="5"/>
        </w:numPr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Historic places</w:t>
      </w:r>
    </w:p>
    <w:p w14:paraId="70E3D3BA" w14:textId="08487755" w:rsidR="004C4E78" w:rsidRDefault="004C4E78" w:rsidP="004C4E78">
      <w:pPr>
        <w:pStyle w:val="Heading1"/>
        <w:numPr>
          <w:ilvl w:val="0"/>
          <w:numId w:val="5"/>
        </w:numPr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Recreational spots</w:t>
      </w:r>
    </w:p>
    <w:p w14:paraId="5F16AC41" w14:textId="398AE4CF" w:rsidR="004C4E78" w:rsidRDefault="004C4E78" w:rsidP="004C4E78">
      <w:pPr>
        <w:pStyle w:val="Heading1"/>
        <w:numPr>
          <w:ilvl w:val="0"/>
          <w:numId w:val="5"/>
        </w:numPr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 xml:space="preserve">Shopping venues </w:t>
      </w:r>
    </w:p>
    <w:p w14:paraId="2078AB79" w14:textId="12F482CA" w:rsidR="004C4E78" w:rsidRDefault="004C4E78" w:rsidP="004C4E78">
      <w:pPr>
        <w:pStyle w:val="Heading1"/>
        <w:numPr>
          <w:ilvl w:val="0"/>
          <w:numId w:val="5"/>
        </w:numPr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Parks and Gardens</w:t>
      </w:r>
    </w:p>
    <w:p w14:paraId="494A3388" w14:textId="0203E9C4" w:rsidR="004C4E78" w:rsidRDefault="004C4E78" w:rsidP="004C4E78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Based on this segregation, it was understood that Central London is rich with Historic venues with numerous restaurants and recreational spots.</w:t>
      </w:r>
    </w:p>
    <w:p w14:paraId="35FACF6E" w14:textId="4D92ADBF" w:rsidR="004C4E78" w:rsidRDefault="004C4E78" w:rsidP="004C4E78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noProof/>
          <w:sz w:val="24"/>
          <w:szCs w:val="24"/>
        </w:rPr>
        <w:lastRenderedPageBreak/>
        <w:drawing>
          <wp:inline distT="0" distB="0" distL="0" distR="0" wp14:anchorId="0F205F1E" wp14:editId="1BB48DDC">
            <wp:extent cx="6309360" cy="453453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entral_lond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0439" w14:textId="77777777" w:rsidR="0087552B" w:rsidRDefault="0087552B" w:rsidP="00122657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A function “getlatlang” has been written to get the central geographical coordinates of each Borough in London. Unique borough names have been retrieved from the data frame “</w:t>
      </w:r>
      <w:r w:rsidRPr="0087552B">
        <w:rPr>
          <w:rFonts w:cstheme="majorHAnsi"/>
          <w:b w:val="0"/>
          <w:bCs/>
          <w:sz w:val="24"/>
          <w:szCs w:val="24"/>
        </w:rPr>
        <w:t>LondonData</w:t>
      </w:r>
      <w:r>
        <w:rPr>
          <w:rFonts w:cstheme="majorHAnsi"/>
          <w:b w:val="0"/>
          <w:bCs/>
          <w:sz w:val="24"/>
          <w:szCs w:val="24"/>
        </w:rPr>
        <w:t>”.</w:t>
      </w:r>
    </w:p>
    <w:p w14:paraId="1AD95950" w14:textId="393EF512" w:rsidR="004C4E78" w:rsidRDefault="0087552B" w:rsidP="00122657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These borough details were passed to the function and the latitude and longitude for each borough was obtained</w:t>
      </w:r>
      <w:r w:rsidR="009A6869">
        <w:rPr>
          <w:rFonts w:cstheme="majorHAnsi"/>
          <w:b w:val="0"/>
          <w:bCs/>
          <w:sz w:val="24"/>
          <w:szCs w:val="24"/>
        </w:rPr>
        <w:t>.</w:t>
      </w:r>
    </w:p>
    <w:p w14:paraId="3F4C7627" w14:textId="5D02B043" w:rsidR="009A6869" w:rsidRDefault="009A6869" w:rsidP="00122657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These details were passed to call the function to make the foursquare API call to get the venue details of each of the borough and accumulate and present it as a pandas data frame “</w:t>
      </w:r>
      <w:r w:rsidRPr="009A6869">
        <w:rPr>
          <w:rFonts w:cstheme="majorHAnsi"/>
          <w:b w:val="0"/>
          <w:bCs/>
          <w:sz w:val="24"/>
          <w:szCs w:val="24"/>
        </w:rPr>
        <w:t>nearby_venues</w:t>
      </w:r>
      <w:r>
        <w:rPr>
          <w:rFonts w:cstheme="majorHAnsi"/>
          <w:b w:val="0"/>
          <w:bCs/>
          <w:sz w:val="24"/>
          <w:szCs w:val="24"/>
        </w:rPr>
        <w:t>”</w:t>
      </w:r>
    </w:p>
    <w:p w14:paraId="645A452A" w14:textId="74CE7AF0" w:rsidR="009A6869" w:rsidRPr="00F51C0B" w:rsidRDefault="009A6869" w:rsidP="00122657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lastRenderedPageBreak/>
        <w:t xml:space="preserve">The Venues obtained were also divided into 5 groups as in central London data. </w:t>
      </w:r>
      <w:r w:rsidR="00377C5E">
        <w:rPr>
          <w:rFonts w:cstheme="majorHAnsi"/>
          <w:b w:val="0"/>
          <w:bCs/>
          <w:noProof/>
          <w:sz w:val="24"/>
          <w:szCs w:val="24"/>
        </w:rPr>
        <w:drawing>
          <wp:inline distT="0" distB="0" distL="0" distR="0" wp14:anchorId="304F3DB4" wp14:editId="2F6547B8">
            <wp:extent cx="6309360" cy="44684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tof_Lond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0E91" w14:textId="14CFCF08" w:rsidR="009A0BB7" w:rsidRDefault="009A6869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As shown in the above plot, rest of London has</w:t>
      </w:r>
      <w:r w:rsidR="00377C5E">
        <w:rPr>
          <w:rFonts w:cstheme="majorHAnsi"/>
          <w:b w:val="0"/>
          <w:bCs/>
          <w:sz w:val="24"/>
          <w:szCs w:val="24"/>
        </w:rPr>
        <w:t xml:space="preserve"> innumerable Restaurants, and a lot of shopping centers.</w:t>
      </w:r>
    </w:p>
    <w:p w14:paraId="03462599" w14:textId="351D2132" w:rsidR="00377C5E" w:rsidRDefault="00377C5E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</w:p>
    <w:p w14:paraId="398F4100" w14:textId="16316A0F" w:rsidR="00377C5E" w:rsidRDefault="00377C5E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Finally, the London boroughs were clustered with the K means clustering algorithm into 5 clusters.</w:t>
      </w:r>
    </w:p>
    <w:p w14:paraId="00BE8F74" w14:textId="2B23F42C" w:rsidR="00377C5E" w:rsidRDefault="00377C5E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10 most common venues in each neighborhood has be obtained and listed. Cluster label obtained from the K means algorithm was clubbed with this file with the 10 most common venue details for each borough.</w:t>
      </w:r>
    </w:p>
    <w:p w14:paraId="1D5B0258" w14:textId="0C453FDD" w:rsidR="00377C5E" w:rsidRDefault="00377C5E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Along with its latitude and longitude details.</w:t>
      </w:r>
    </w:p>
    <w:p w14:paraId="7CDDA399" w14:textId="4DCF7763" w:rsidR="00377C5E" w:rsidRDefault="00377C5E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Then the venues in the clustered were plotted on a map of London as shown in the image below.</w:t>
      </w:r>
    </w:p>
    <w:p w14:paraId="1AD9A6C9" w14:textId="57AFC3A2" w:rsidR="00377C5E" w:rsidRDefault="00377C5E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noProof/>
          <w:sz w:val="24"/>
          <w:szCs w:val="24"/>
        </w:rPr>
        <w:lastRenderedPageBreak/>
        <w:drawing>
          <wp:inline distT="0" distB="0" distL="0" distR="0" wp14:anchorId="1A3C15C8" wp14:editId="6D45E449">
            <wp:extent cx="6309360" cy="3514725"/>
            <wp:effectExtent l="0" t="0" r="0" b="9525"/>
            <wp:docPr id="11" name="Picture 1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ndon_Borugh_cluster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04D8" w14:textId="787CE517" w:rsidR="00377C5E" w:rsidRDefault="00377C5E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</w:p>
    <w:p w14:paraId="417AD6E1" w14:textId="6448F17B" w:rsidR="00377C5E" w:rsidRDefault="00377C5E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 xml:space="preserve">The Boroughs and their venue count </w:t>
      </w:r>
      <w:r w:rsidR="009D55FE">
        <w:rPr>
          <w:rFonts w:cstheme="majorHAnsi"/>
          <w:b w:val="0"/>
          <w:bCs/>
          <w:sz w:val="24"/>
          <w:szCs w:val="24"/>
        </w:rPr>
        <w:t>were</w:t>
      </w:r>
      <w:r>
        <w:rPr>
          <w:rFonts w:cstheme="majorHAnsi"/>
          <w:b w:val="0"/>
          <w:bCs/>
          <w:sz w:val="24"/>
          <w:szCs w:val="24"/>
        </w:rPr>
        <w:t xml:space="preserve"> plotted in a bar chart as shown in the below image</w:t>
      </w:r>
    </w:p>
    <w:p w14:paraId="6A6D8A01" w14:textId="2D53C1F3" w:rsidR="00377C5E" w:rsidRDefault="00377C5E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noProof/>
          <w:sz w:val="24"/>
          <w:szCs w:val="24"/>
        </w:rPr>
        <w:drawing>
          <wp:inline distT="0" distB="0" distL="0" distR="0" wp14:anchorId="03AD7154" wp14:editId="54331D11">
            <wp:extent cx="6023610" cy="3629025"/>
            <wp:effectExtent l="0" t="0" r="0" b="9525"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enues_boroug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ajorHAnsi"/>
          <w:b w:val="0"/>
          <w:bCs/>
          <w:sz w:val="24"/>
          <w:szCs w:val="24"/>
        </w:rPr>
        <w:t xml:space="preserve"> </w:t>
      </w:r>
    </w:p>
    <w:p w14:paraId="014463D1" w14:textId="37B608EA" w:rsidR="00321E01" w:rsidRDefault="00321E01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</w:p>
    <w:p w14:paraId="670B75D3" w14:textId="77777777" w:rsidR="00321E01" w:rsidRDefault="00321E01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</w:p>
    <w:p w14:paraId="3DAD9A7B" w14:textId="77777777" w:rsidR="00321E01" w:rsidRDefault="00321E01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</w:p>
    <w:p w14:paraId="378D5DFE" w14:textId="34BEC940" w:rsidR="00EC7709" w:rsidRDefault="00EC7709" w:rsidP="00EC7709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  <w:r w:rsidRPr="00321E01">
        <w:rPr>
          <w:rFonts w:cstheme="majorHAnsi"/>
          <w:sz w:val="28"/>
          <w:szCs w:val="28"/>
        </w:rPr>
        <w:lastRenderedPageBreak/>
        <w:t>Result</w:t>
      </w:r>
    </w:p>
    <w:p w14:paraId="6A496D53" w14:textId="77777777" w:rsidR="00EC7709" w:rsidRDefault="00EC7709" w:rsidP="00154A84">
      <w:pPr>
        <w:pStyle w:val="Heading1"/>
        <w:spacing w:before="0" w:after="0"/>
        <w:ind w:firstLine="720"/>
        <w:rPr>
          <w:rFonts w:cstheme="majorHAnsi"/>
          <w:b w:val="0"/>
          <w:bCs/>
          <w:sz w:val="24"/>
          <w:szCs w:val="24"/>
        </w:rPr>
      </w:pPr>
    </w:p>
    <w:p w14:paraId="53DF5C00" w14:textId="455BB55C" w:rsidR="00321E01" w:rsidRDefault="00321E01" w:rsidP="00154A84">
      <w:pPr>
        <w:pStyle w:val="Heading1"/>
        <w:spacing w:before="0" w:after="0"/>
        <w:ind w:firstLine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 xml:space="preserve">As per the above plot, </w:t>
      </w:r>
    </w:p>
    <w:p w14:paraId="5D80D77E" w14:textId="480C22FF" w:rsidR="00321E01" w:rsidRDefault="00321E01" w:rsidP="00154A84">
      <w:pPr>
        <w:pStyle w:val="Heading1"/>
        <w:numPr>
          <w:ilvl w:val="0"/>
          <w:numId w:val="9"/>
        </w:numPr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Kingston upon Thames</w:t>
      </w:r>
    </w:p>
    <w:p w14:paraId="14A760F6" w14:textId="08173814" w:rsidR="00321E01" w:rsidRDefault="00321E01" w:rsidP="00154A84">
      <w:pPr>
        <w:pStyle w:val="Heading1"/>
        <w:numPr>
          <w:ilvl w:val="0"/>
          <w:numId w:val="9"/>
        </w:numPr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Southwark</w:t>
      </w:r>
    </w:p>
    <w:p w14:paraId="7DCF14B4" w14:textId="0DE3C637" w:rsidR="00321E01" w:rsidRDefault="00321E01" w:rsidP="00154A84">
      <w:pPr>
        <w:pStyle w:val="Heading1"/>
        <w:numPr>
          <w:ilvl w:val="0"/>
          <w:numId w:val="9"/>
        </w:numPr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Islington</w:t>
      </w:r>
    </w:p>
    <w:p w14:paraId="3592393C" w14:textId="7637D184" w:rsidR="00321E01" w:rsidRDefault="00321E01" w:rsidP="00154A84">
      <w:pPr>
        <w:pStyle w:val="Heading1"/>
        <w:numPr>
          <w:ilvl w:val="0"/>
          <w:numId w:val="9"/>
        </w:numPr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 xml:space="preserve">Ealing </w:t>
      </w:r>
    </w:p>
    <w:p w14:paraId="566DB53B" w14:textId="207B1465" w:rsidR="00321E01" w:rsidRDefault="00321E01" w:rsidP="00154A84">
      <w:pPr>
        <w:pStyle w:val="Heading1"/>
        <w:numPr>
          <w:ilvl w:val="0"/>
          <w:numId w:val="9"/>
        </w:numPr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>Westminster</w:t>
      </w:r>
    </w:p>
    <w:p w14:paraId="2CCA2376" w14:textId="163B7172" w:rsidR="00321E01" w:rsidRDefault="00321E01" w:rsidP="00154A84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b w:val="0"/>
          <w:bCs/>
          <w:sz w:val="24"/>
          <w:szCs w:val="24"/>
        </w:rPr>
        <w:t xml:space="preserve">Are the boroughs with most number of venues which could interest the tourist other than central London which has 100 venues itself. </w:t>
      </w:r>
    </w:p>
    <w:p w14:paraId="017BEA0D" w14:textId="09CE9AB7" w:rsidR="00EC7709" w:rsidRDefault="00EC7709" w:rsidP="00EC7709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</w:p>
    <w:p w14:paraId="5612157A" w14:textId="197FEB8E" w:rsidR="00EC7709" w:rsidRDefault="00EC7709" w:rsidP="00EC7709">
      <w:pPr>
        <w:pStyle w:val="Heading1"/>
        <w:spacing w:before="0" w:after="0"/>
        <w:rPr>
          <w:rFonts w:cstheme="majorHAnsi"/>
          <w:sz w:val="28"/>
          <w:szCs w:val="28"/>
        </w:rPr>
      </w:pPr>
      <w:r w:rsidRPr="00EC7709">
        <w:rPr>
          <w:rFonts w:cstheme="majorHAnsi"/>
          <w:sz w:val="28"/>
          <w:szCs w:val="28"/>
        </w:rPr>
        <w:t>Discussion</w:t>
      </w:r>
    </w:p>
    <w:p w14:paraId="5B7C6B12" w14:textId="46A81DA8" w:rsidR="00EC7709" w:rsidRPr="00EC7709" w:rsidRDefault="00EC7709" w:rsidP="00EC7709">
      <w:pPr>
        <w:pStyle w:val="Heading1"/>
        <w:spacing w:before="0" w:after="0"/>
        <w:rPr>
          <w:rFonts w:cstheme="majorHAnsi"/>
          <w:b w:val="0"/>
          <w:bCs/>
          <w:sz w:val="24"/>
          <w:szCs w:val="24"/>
        </w:rPr>
      </w:pPr>
      <w:r>
        <w:rPr>
          <w:rFonts w:cstheme="majorHAnsi"/>
          <w:sz w:val="28"/>
          <w:szCs w:val="28"/>
        </w:rPr>
        <w:tab/>
      </w:r>
      <w:r w:rsidRPr="00EC7709">
        <w:rPr>
          <w:rFonts w:cstheme="majorHAnsi"/>
          <w:b w:val="0"/>
          <w:bCs/>
          <w:sz w:val="24"/>
          <w:szCs w:val="24"/>
        </w:rPr>
        <w:t>This</w:t>
      </w:r>
      <w:r>
        <w:rPr>
          <w:rFonts w:cstheme="majorHAnsi"/>
          <w:b w:val="0"/>
          <w:bCs/>
          <w:sz w:val="24"/>
          <w:szCs w:val="24"/>
        </w:rPr>
        <w:t xml:space="preserve"> analysis is just based on the category of the venues, on further analysis this could be extended to get </w:t>
      </w:r>
      <w:r w:rsidR="004263E5">
        <w:rPr>
          <w:rFonts w:cstheme="majorHAnsi"/>
          <w:b w:val="0"/>
          <w:bCs/>
          <w:sz w:val="24"/>
          <w:szCs w:val="24"/>
        </w:rPr>
        <w:t>t</w:t>
      </w:r>
      <w:r>
        <w:rPr>
          <w:rFonts w:cstheme="majorHAnsi"/>
          <w:b w:val="0"/>
          <w:bCs/>
          <w:sz w:val="24"/>
          <w:szCs w:val="24"/>
        </w:rPr>
        <w:t xml:space="preserve">he rating </w:t>
      </w:r>
      <w:r w:rsidR="004263E5">
        <w:rPr>
          <w:rFonts w:cstheme="majorHAnsi"/>
          <w:b w:val="0"/>
          <w:bCs/>
          <w:sz w:val="24"/>
          <w:szCs w:val="24"/>
        </w:rPr>
        <w:t>for</w:t>
      </w:r>
      <w:r>
        <w:rPr>
          <w:rFonts w:cstheme="majorHAnsi"/>
          <w:b w:val="0"/>
          <w:bCs/>
          <w:sz w:val="24"/>
          <w:szCs w:val="24"/>
        </w:rPr>
        <w:t xml:space="preserve"> venues and further the recommendation on the best venues to visit for the tourist.</w:t>
      </w:r>
      <w:r w:rsidR="001E2DF6">
        <w:rPr>
          <w:rFonts w:cstheme="majorHAnsi"/>
          <w:b w:val="0"/>
          <w:bCs/>
          <w:sz w:val="24"/>
          <w:szCs w:val="24"/>
        </w:rPr>
        <w:t xml:space="preserve"> That would be of better help to the tourist.</w:t>
      </w:r>
      <w:r w:rsidR="006D2822">
        <w:rPr>
          <w:rFonts w:cstheme="majorHAnsi"/>
          <w:b w:val="0"/>
          <w:bCs/>
          <w:sz w:val="24"/>
          <w:szCs w:val="24"/>
        </w:rPr>
        <w:t xml:space="preserve">     </w:t>
      </w:r>
    </w:p>
    <w:p w14:paraId="3F1089A2" w14:textId="77777777" w:rsidR="00377C5E" w:rsidRPr="009A0BB7" w:rsidRDefault="00377C5E" w:rsidP="00377C5E">
      <w:pPr>
        <w:pStyle w:val="Heading1"/>
        <w:spacing w:before="0" w:after="0"/>
        <w:ind w:left="720"/>
        <w:rPr>
          <w:rFonts w:cstheme="majorHAnsi"/>
          <w:b w:val="0"/>
          <w:bCs/>
          <w:sz w:val="24"/>
          <w:szCs w:val="24"/>
        </w:rPr>
      </w:pPr>
    </w:p>
    <w:p w14:paraId="4B7A4003" w14:textId="401FB9A0" w:rsidR="00B40485" w:rsidRPr="00321E01" w:rsidRDefault="00321E01" w:rsidP="00D077E9">
      <w:pPr>
        <w:pStyle w:val="Heading1"/>
        <w:rPr>
          <w:rFonts w:cstheme="majorHAnsi"/>
          <w:sz w:val="28"/>
          <w:szCs w:val="28"/>
        </w:rPr>
      </w:pPr>
      <w:r w:rsidRPr="00321E01">
        <w:rPr>
          <w:rFonts w:cstheme="majorHAnsi"/>
          <w:sz w:val="28"/>
          <w:szCs w:val="28"/>
        </w:rPr>
        <w:t>Conclusion</w:t>
      </w:r>
    </w:p>
    <w:p w14:paraId="53F2ED18" w14:textId="2DDBFF59" w:rsidR="00B40485" w:rsidRDefault="000F1945" w:rsidP="00D077E9">
      <w:pPr>
        <w:pStyle w:val="Heading1"/>
        <w:rPr>
          <w:rFonts w:cstheme="majorHAnsi"/>
          <w:b w:val="0"/>
          <w:bCs/>
          <w:sz w:val="28"/>
          <w:szCs w:val="28"/>
        </w:rPr>
      </w:pPr>
      <w:r w:rsidRPr="00B40485">
        <w:rPr>
          <w:rFonts w:cstheme="majorHAnsi"/>
          <w:b w:val="0"/>
          <w:bCs/>
          <w:sz w:val="24"/>
          <w:szCs w:val="24"/>
        </w:rPr>
        <w:t xml:space="preserve">Based on the </w:t>
      </w:r>
      <w:r w:rsidR="00321E01">
        <w:rPr>
          <w:rFonts w:cstheme="majorHAnsi"/>
          <w:b w:val="0"/>
          <w:bCs/>
          <w:sz w:val="24"/>
          <w:szCs w:val="24"/>
        </w:rPr>
        <w:t>detailed analysis done on the London venues it could be concluded that,</w:t>
      </w:r>
    </w:p>
    <w:p w14:paraId="0D1ACEE5" w14:textId="4C34945F" w:rsidR="00B40485" w:rsidRPr="00B40485" w:rsidRDefault="00B40485" w:rsidP="00321E01">
      <w:pPr>
        <w:pStyle w:val="Heading1"/>
        <w:numPr>
          <w:ilvl w:val="0"/>
          <w:numId w:val="7"/>
        </w:numPr>
        <w:rPr>
          <w:rFonts w:cstheme="majorHAnsi"/>
          <w:b w:val="0"/>
          <w:bCs/>
          <w:sz w:val="24"/>
          <w:szCs w:val="24"/>
          <w:lang w:val="en-IN"/>
        </w:rPr>
      </w:pPr>
      <w:r w:rsidRPr="00B40485">
        <w:rPr>
          <w:rFonts w:cstheme="majorHAnsi"/>
          <w:b w:val="0"/>
          <w:bCs/>
          <w:sz w:val="24"/>
          <w:szCs w:val="24"/>
          <w:lang w:val="en-IN"/>
        </w:rPr>
        <w:t xml:space="preserve">Tourist who are interested in history and heritage </w:t>
      </w:r>
      <w:r w:rsidR="00321E01">
        <w:rPr>
          <w:rFonts w:cstheme="majorHAnsi"/>
          <w:b w:val="0"/>
          <w:bCs/>
          <w:sz w:val="24"/>
          <w:szCs w:val="24"/>
          <w:lang w:val="en-IN"/>
        </w:rPr>
        <w:t>could choose to spend time in</w:t>
      </w:r>
      <w:r w:rsidRPr="00B40485">
        <w:rPr>
          <w:rFonts w:cstheme="majorHAnsi"/>
          <w:b w:val="0"/>
          <w:bCs/>
          <w:sz w:val="24"/>
          <w:szCs w:val="24"/>
          <w:lang w:val="en-IN"/>
        </w:rPr>
        <w:t xml:space="preserve"> </w:t>
      </w:r>
      <w:r w:rsidR="00321E01">
        <w:rPr>
          <w:rFonts w:cstheme="majorHAnsi"/>
          <w:b w:val="0"/>
          <w:bCs/>
          <w:sz w:val="24"/>
          <w:szCs w:val="24"/>
          <w:lang w:val="en-IN"/>
        </w:rPr>
        <w:t xml:space="preserve">Central </w:t>
      </w:r>
      <w:r w:rsidRPr="00B40485">
        <w:rPr>
          <w:rFonts w:cstheme="majorHAnsi"/>
          <w:b w:val="0"/>
          <w:bCs/>
          <w:sz w:val="24"/>
          <w:szCs w:val="24"/>
          <w:lang w:val="en-IN"/>
        </w:rPr>
        <w:t>London.</w:t>
      </w:r>
    </w:p>
    <w:p w14:paraId="587FDD97" w14:textId="467AB4E7" w:rsidR="00B40485" w:rsidRPr="00B40485" w:rsidRDefault="00B40485" w:rsidP="00321E01">
      <w:pPr>
        <w:pStyle w:val="Heading1"/>
        <w:numPr>
          <w:ilvl w:val="0"/>
          <w:numId w:val="7"/>
        </w:numPr>
        <w:rPr>
          <w:rFonts w:cstheme="majorHAnsi"/>
          <w:b w:val="0"/>
          <w:bCs/>
          <w:sz w:val="24"/>
          <w:szCs w:val="24"/>
          <w:lang w:val="en-IN"/>
        </w:rPr>
      </w:pPr>
      <w:r w:rsidRPr="00B40485">
        <w:rPr>
          <w:rFonts w:cstheme="majorHAnsi"/>
          <w:b w:val="0"/>
          <w:bCs/>
          <w:sz w:val="24"/>
          <w:szCs w:val="24"/>
          <w:lang w:val="en-IN"/>
        </w:rPr>
        <w:t xml:space="preserve">Tourist who are interested in shopping and need a variety of food options </w:t>
      </w:r>
      <w:r w:rsidR="00321E01">
        <w:rPr>
          <w:rFonts w:cstheme="majorHAnsi"/>
          <w:b w:val="0"/>
          <w:bCs/>
          <w:sz w:val="24"/>
          <w:szCs w:val="24"/>
          <w:lang w:val="en-IN"/>
        </w:rPr>
        <w:t>could choose among the rest of the London boroughs for their tour.</w:t>
      </w:r>
    </w:p>
    <w:p w14:paraId="220F85B3" w14:textId="5A5668F4" w:rsidR="00B40485" w:rsidRDefault="00B40485" w:rsidP="00D077E9">
      <w:pPr>
        <w:pStyle w:val="Heading1"/>
        <w:rPr>
          <w:rFonts w:cstheme="majorHAnsi"/>
          <w:b w:val="0"/>
          <w:bCs/>
          <w:sz w:val="28"/>
          <w:szCs w:val="28"/>
        </w:rPr>
      </w:pPr>
    </w:p>
    <w:p w14:paraId="4C4B223C" w14:textId="77777777" w:rsidR="00415B74" w:rsidRDefault="00415B74" w:rsidP="00D077E9">
      <w:pPr>
        <w:pStyle w:val="Heading1"/>
        <w:rPr>
          <w:rFonts w:cstheme="majorHAnsi"/>
          <w:b w:val="0"/>
          <w:bCs/>
          <w:sz w:val="32"/>
        </w:rPr>
      </w:pPr>
    </w:p>
    <w:p w14:paraId="571D11D1" w14:textId="1141522D" w:rsidR="00C661AD" w:rsidRPr="00C661AD" w:rsidRDefault="00C661AD" w:rsidP="00D077E9">
      <w:pPr>
        <w:pStyle w:val="Heading1"/>
        <w:rPr>
          <w:rFonts w:cstheme="majorHAnsi"/>
          <w:b w:val="0"/>
          <w:bCs/>
          <w:sz w:val="32"/>
        </w:rPr>
      </w:pPr>
      <w:r>
        <w:rPr>
          <w:rFonts w:cstheme="majorHAnsi"/>
          <w:b w:val="0"/>
          <w:bCs/>
          <w:sz w:val="32"/>
        </w:rPr>
        <w:tab/>
      </w:r>
    </w:p>
    <w:sectPr w:rsidR="00C661AD" w:rsidRPr="00C661AD" w:rsidSect="00DF027C">
      <w:headerReference w:type="default" r:id="rId14"/>
      <w:footerReference w:type="default" r:id="rId15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777D3" w14:textId="77777777" w:rsidR="00FC28DD" w:rsidRDefault="00FC28DD">
      <w:r>
        <w:separator/>
      </w:r>
    </w:p>
    <w:p w14:paraId="672CA57A" w14:textId="77777777" w:rsidR="00FC28DD" w:rsidRDefault="00FC28DD"/>
  </w:endnote>
  <w:endnote w:type="continuationSeparator" w:id="0">
    <w:p w14:paraId="2C042740" w14:textId="77777777" w:rsidR="00FC28DD" w:rsidRDefault="00FC28DD">
      <w:r>
        <w:continuationSeparator/>
      </w:r>
    </w:p>
    <w:p w14:paraId="36629725" w14:textId="77777777" w:rsidR="00FC28DD" w:rsidRDefault="00FC28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984F85" w14:textId="77777777" w:rsidR="00692308" w:rsidRDefault="006923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2F89C5" w14:textId="77777777" w:rsidR="00692308" w:rsidRDefault="006923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E06F2" w14:textId="77777777" w:rsidR="00FC28DD" w:rsidRDefault="00FC28DD">
      <w:r>
        <w:separator/>
      </w:r>
    </w:p>
    <w:p w14:paraId="3A1D5EDC" w14:textId="77777777" w:rsidR="00FC28DD" w:rsidRDefault="00FC28DD"/>
  </w:footnote>
  <w:footnote w:type="continuationSeparator" w:id="0">
    <w:p w14:paraId="39E4FE87" w14:textId="77777777" w:rsidR="00FC28DD" w:rsidRDefault="00FC28DD">
      <w:r>
        <w:continuationSeparator/>
      </w:r>
    </w:p>
    <w:p w14:paraId="21056214" w14:textId="77777777" w:rsidR="00FC28DD" w:rsidRDefault="00FC28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692308" w14:paraId="38ED11E6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07D1074" w14:textId="77777777" w:rsidR="00692308" w:rsidRDefault="00692308">
          <w:pPr>
            <w:pStyle w:val="Header"/>
          </w:pPr>
        </w:p>
      </w:tc>
    </w:tr>
  </w:tbl>
  <w:p w14:paraId="79D483A3" w14:textId="77777777" w:rsidR="00692308" w:rsidRDefault="00692308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0745"/>
    <w:multiLevelType w:val="hybridMultilevel"/>
    <w:tmpl w:val="1DB29824"/>
    <w:lvl w:ilvl="0" w:tplc="68E805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57B30"/>
    <w:multiLevelType w:val="hybridMultilevel"/>
    <w:tmpl w:val="25C8C79C"/>
    <w:lvl w:ilvl="0" w:tplc="276A62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7E192B"/>
    <w:multiLevelType w:val="hybridMultilevel"/>
    <w:tmpl w:val="5AC6C1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EA707B"/>
    <w:multiLevelType w:val="hybridMultilevel"/>
    <w:tmpl w:val="631245F4"/>
    <w:lvl w:ilvl="0" w:tplc="64E28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892519"/>
    <w:multiLevelType w:val="hybridMultilevel"/>
    <w:tmpl w:val="B4C8CA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70575"/>
    <w:multiLevelType w:val="hybridMultilevel"/>
    <w:tmpl w:val="F2764F98"/>
    <w:lvl w:ilvl="0" w:tplc="0C9AE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ED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AA8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7A2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9C0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228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440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DE7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02A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EF44A81"/>
    <w:multiLevelType w:val="hybridMultilevel"/>
    <w:tmpl w:val="ED48746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5802A5"/>
    <w:multiLevelType w:val="hybridMultilevel"/>
    <w:tmpl w:val="2FD2D4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C7A63"/>
    <w:multiLevelType w:val="hybridMultilevel"/>
    <w:tmpl w:val="DA58EAF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DC072FA"/>
    <w:multiLevelType w:val="hybridMultilevel"/>
    <w:tmpl w:val="6ED08EBC"/>
    <w:lvl w:ilvl="0" w:tplc="69E86D8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969C705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542EDE1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9A4E0F6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E5EAC5A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0A7456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9050B1E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F244B1C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94865490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41"/>
    <w:rsid w:val="0002482E"/>
    <w:rsid w:val="00050324"/>
    <w:rsid w:val="000569A0"/>
    <w:rsid w:val="000948A1"/>
    <w:rsid w:val="000A0150"/>
    <w:rsid w:val="000A420A"/>
    <w:rsid w:val="000B4B65"/>
    <w:rsid w:val="000E63C9"/>
    <w:rsid w:val="000F1945"/>
    <w:rsid w:val="00122657"/>
    <w:rsid w:val="00130E9D"/>
    <w:rsid w:val="001472B3"/>
    <w:rsid w:val="00150A6D"/>
    <w:rsid w:val="00154A84"/>
    <w:rsid w:val="00163A0D"/>
    <w:rsid w:val="00185B35"/>
    <w:rsid w:val="001952FB"/>
    <w:rsid w:val="001B05EB"/>
    <w:rsid w:val="001E2DF6"/>
    <w:rsid w:val="001F2BC8"/>
    <w:rsid w:val="001F5F6B"/>
    <w:rsid w:val="00243EBC"/>
    <w:rsid w:val="00246A35"/>
    <w:rsid w:val="00261B84"/>
    <w:rsid w:val="00267E78"/>
    <w:rsid w:val="00284348"/>
    <w:rsid w:val="00297F8C"/>
    <w:rsid w:val="002F51F5"/>
    <w:rsid w:val="0030131D"/>
    <w:rsid w:val="00312137"/>
    <w:rsid w:val="00321E01"/>
    <w:rsid w:val="00330359"/>
    <w:rsid w:val="0033762F"/>
    <w:rsid w:val="00366C7E"/>
    <w:rsid w:val="00377C5E"/>
    <w:rsid w:val="00384EA3"/>
    <w:rsid w:val="003A39A1"/>
    <w:rsid w:val="003C0EEC"/>
    <w:rsid w:val="003C2191"/>
    <w:rsid w:val="003C791F"/>
    <w:rsid w:val="003D3863"/>
    <w:rsid w:val="004110DE"/>
    <w:rsid w:val="00415B74"/>
    <w:rsid w:val="004263E5"/>
    <w:rsid w:val="004324CB"/>
    <w:rsid w:val="0044085A"/>
    <w:rsid w:val="004427CC"/>
    <w:rsid w:val="00444F49"/>
    <w:rsid w:val="004B21A5"/>
    <w:rsid w:val="004C4E78"/>
    <w:rsid w:val="00501F28"/>
    <w:rsid w:val="005037F0"/>
    <w:rsid w:val="00516A86"/>
    <w:rsid w:val="005275F6"/>
    <w:rsid w:val="00572102"/>
    <w:rsid w:val="00577636"/>
    <w:rsid w:val="005A5A65"/>
    <w:rsid w:val="005F1BB0"/>
    <w:rsid w:val="00606328"/>
    <w:rsid w:val="00656C4D"/>
    <w:rsid w:val="00671ABD"/>
    <w:rsid w:val="00692308"/>
    <w:rsid w:val="006D2822"/>
    <w:rsid w:val="006E5716"/>
    <w:rsid w:val="0070555B"/>
    <w:rsid w:val="007302B3"/>
    <w:rsid w:val="00730733"/>
    <w:rsid w:val="00730E3A"/>
    <w:rsid w:val="00736AAF"/>
    <w:rsid w:val="00741C48"/>
    <w:rsid w:val="0076079E"/>
    <w:rsid w:val="00765B2A"/>
    <w:rsid w:val="00783A34"/>
    <w:rsid w:val="007C6B52"/>
    <w:rsid w:val="007D16C5"/>
    <w:rsid w:val="007D6570"/>
    <w:rsid w:val="007E3982"/>
    <w:rsid w:val="008225FA"/>
    <w:rsid w:val="00862FE4"/>
    <w:rsid w:val="0086389A"/>
    <w:rsid w:val="0087552B"/>
    <w:rsid w:val="0087605E"/>
    <w:rsid w:val="008B1FEE"/>
    <w:rsid w:val="008B4937"/>
    <w:rsid w:val="008E5041"/>
    <w:rsid w:val="00903C32"/>
    <w:rsid w:val="00914A12"/>
    <w:rsid w:val="00916B16"/>
    <w:rsid w:val="009173B9"/>
    <w:rsid w:val="0093335D"/>
    <w:rsid w:val="0093613E"/>
    <w:rsid w:val="00943026"/>
    <w:rsid w:val="00966B81"/>
    <w:rsid w:val="009A0BB7"/>
    <w:rsid w:val="009A16B3"/>
    <w:rsid w:val="009A6869"/>
    <w:rsid w:val="009C7720"/>
    <w:rsid w:val="009D55FE"/>
    <w:rsid w:val="00A07FF0"/>
    <w:rsid w:val="00A23AFA"/>
    <w:rsid w:val="00A30758"/>
    <w:rsid w:val="00A31B3E"/>
    <w:rsid w:val="00A532F3"/>
    <w:rsid w:val="00A8489E"/>
    <w:rsid w:val="00A91DCD"/>
    <w:rsid w:val="00AB2864"/>
    <w:rsid w:val="00AC29F3"/>
    <w:rsid w:val="00AD0544"/>
    <w:rsid w:val="00AD17B5"/>
    <w:rsid w:val="00B231E5"/>
    <w:rsid w:val="00B23209"/>
    <w:rsid w:val="00B40485"/>
    <w:rsid w:val="00B4425B"/>
    <w:rsid w:val="00B64746"/>
    <w:rsid w:val="00B9704B"/>
    <w:rsid w:val="00BB2803"/>
    <w:rsid w:val="00C02B87"/>
    <w:rsid w:val="00C4086D"/>
    <w:rsid w:val="00C661AD"/>
    <w:rsid w:val="00C903C3"/>
    <w:rsid w:val="00CA1896"/>
    <w:rsid w:val="00CA1F5D"/>
    <w:rsid w:val="00CB5B28"/>
    <w:rsid w:val="00CE4210"/>
    <w:rsid w:val="00CF5371"/>
    <w:rsid w:val="00D0323A"/>
    <w:rsid w:val="00D0559F"/>
    <w:rsid w:val="00D077E9"/>
    <w:rsid w:val="00D42BD1"/>
    <w:rsid w:val="00D42CB7"/>
    <w:rsid w:val="00D44B6A"/>
    <w:rsid w:val="00D5025A"/>
    <w:rsid w:val="00D5413D"/>
    <w:rsid w:val="00D570A9"/>
    <w:rsid w:val="00D57547"/>
    <w:rsid w:val="00D70D02"/>
    <w:rsid w:val="00D770C7"/>
    <w:rsid w:val="00D86945"/>
    <w:rsid w:val="00D86A4C"/>
    <w:rsid w:val="00D90290"/>
    <w:rsid w:val="00D928AF"/>
    <w:rsid w:val="00D92C8B"/>
    <w:rsid w:val="00DC515C"/>
    <w:rsid w:val="00DD152F"/>
    <w:rsid w:val="00DE213F"/>
    <w:rsid w:val="00DF027C"/>
    <w:rsid w:val="00E00A32"/>
    <w:rsid w:val="00E17B51"/>
    <w:rsid w:val="00E22ACD"/>
    <w:rsid w:val="00E3710D"/>
    <w:rsid w:val="00E51F25"/>
    <w:rsid w:val="00E620B0"/>
    <w:rsid w:val="00E81B40"/>
    <w:rsid w:val="00E95B59"/>
    <w:rsid w:val="00EC7709"/>
    <w:rsid w:val="00EE4811"/>
    <w:rsid w:val="00EF555B"/>
    <w:rsid w:val="00F027BB"/>
    <w:rsid w:val="00F11DCF"/>
    <w:rsid w:val="00F162EA"/>
    <w:rsid w:val="00F51C0B"/>
    <w:rsid w:val="00F52D27"/>
    <w:rsid w:val="00F83527"/>
    <w:rsid w:val="00FC28DD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6522F"/>
  <w15:docId w15:val="{E4291DEB-4C1C-469A-811B-7F5D1AAA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semiHidden/>
    <w:unhideWhenUsed/>
    <w:qFormat/>
    <w:rsid w:val="00B647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A91DCD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DC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5"/>
    <w:semiHidden/>
    <w:rsid w:val="00B64746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ListParagraph">
    <w:name w:val="List Paragraph"/>
    <w:basedOn w:val="Normal"/>
    <w:uiPriority w:val="34"/>
    <w:qFormat/>
    <w:rsid w:val="00B40485"/>
    <w:pPr>
      <w:spacing w:line="240" w:lineRule="auto"/>
      <w:ind w:left="720"/>
      <w:contextualSpacing/>
    </w:pPr>
    <w:rPr>
      <w:rFonts w:ascii="Times New Roman" w:eastAsia="Times New Roman" w:hAnsi="Times New Roman" w:cs="Times New Roman"/>
      <w:b w:val="0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6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0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9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London_boroughs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E1489C40094285B6AED112B9291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3EE06-D3B9-4927-8366-7EA2E5F719E9}"/>
      </w:docPartPr>
      <w:docPartBody>
        <w:p w:rsidR="00E47DCE" w:rsidRDefault="00E47DCE">
          <w:pPr>
            <w:pStyle w:val="FBE1489C40094285B6AED112B92912F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August 11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E35FBA66BB5E4B5BB2F59616D1520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967AA-774D-4C66-B720-2116EBDC722C}"/>
      </w:docPartPr>
      <w:docPartBody>
        <w:p w:rsidR="00E47DCE" w:rsidRDefault="00E47DCE">
          <w:pPr>
            <w:pStyle w:val="E35FBA66BB5E4B5BB2F59616D15206C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CE"/>
    <w:rsid w:val="0035174D"/>
    <w:rsid w:val="0067101F"/>
    <w:rsid w:val="006D053A"/>
    <w:rsid w:val="00866B86"/>
    <w:rsid w:val="008B49B3"/>
    <w:rsid w:val="0097111A"/>
    <w:rsid w:val="00C6630A"/>
    <w:rsid w:val="00E47DCE"/>
    <w:rsid w:val="00EB748B"/>
    <w:rsid w:val="00F1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FBE1489C40094285B6AED112B92912FF">
    <w:name w:val="FBE1489C40094285B6AED112B92912FF"/>
  </w:style>
  <w:style w:type="paragraph" w:customStyle="1" w:styleId="FB0AE23AB16B4354835AA95140076C73">
    <w:name w:val="FB0AE23AB16B4354835AA95140076C73"/>
  </w:style>
  <w:style w:type="paragraph" w:customStyle="1" w:styleId="E35FBA66BB5E4B5BB2F59616D15206CA">
    <w:name w:val="E35FBA66BB5E4B5BB2F59616D15206CA"/>
  </w:style>
  <w:style w:type="paragraph" w:customStyle="1" w:styleId="9F260975C3EB49989A6FD59225FC1B49">
    <w:name w:val="9F260975C3EB49989A6FD59225FC1B49"/>
  </w:style>
  <w:style w:type="paragraph" w:customStyle="1" w:styleId="8C711ADD36A04D8292BB7DC6A25B0232">
    <w:name w:val="8C711ADD36A04D8292BB7DC6A25B0232"/>
  </w:style>
  <w:style w:type="paragraph" w:customStyle="1" w:styleId="4BFDCC995360438FAEAEBA48C79A885B">
    <w:name w:val="4BFDCC995360438FAEAEBA48C79A885B"/>
  </w:style>
  <w:style w:type="paragraph" w:customStyle="1" w:styleId="E3ABE5BCEF244C7EBCC810DDA09624B3">
    <w:name w:val="E3ABE5BCEF244C7EBCC810DDA09624B3"/>
  </w:style>
  <w:style w:type="paragraph" w:customStyle="1" w:styleId="F6CEB5323CAD4C3CB9F25925C1EB4D1A">
    <w:name w:val="F6CEB5323CAD4C3CB9F25925C1EB4D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Sharmila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</TotalTime>
  <Pages>8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Dakshinamurty N V</dc:creator>
  <cp:keywords/>
  <cp:lastModifiedBy>Dakshinamurty N V</cp:lastModifiedBy>
  <cp:revision>2</cp:revision>
  <cp:lastPrinted>2006-08-01T17:47:00Z</cp:lastPrinted>
  <dcterms:created xsi:type="dcterms:W3CDTF">2019-08-18T10:04:00Z</dcterms:created>
  <dcterms:modified xsi:type="dcterms:W3CDTF">2019-08-18T10:04:00Z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